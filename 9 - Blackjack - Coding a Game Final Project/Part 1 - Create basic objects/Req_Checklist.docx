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A4" w:rsidRPr="00373AA4" w:rsidRDefault="00373AA4" w:rsidP="00373AA4">
      <w:pPr>
        <w:spacing w:after="0" w:line="240" w:lineRule="auto"/>
        <w:rPr>
          <w:rFonts w:ascii="Segoe UI Symbol" w:hAnsi="Segoe UI Symbol"/>
          <w:b/>
        </w:rPr>
      </w:pPr>
      <w:r w:rsidRPr="00373AA4">
        <w:rPr>
          <w:rFonts w:ascii="Segoe UI Symbol" w:hAnsi="Segoe UI Symbol"/>
          <w:b/>
          <w:color w:val="4F81BD" w:themeColor="accent1"/>
          <w:sz w:val="36"/>
        </w:rPr>
        <w:t xml:space="preserve">1. Card class: 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 xml:space="preserve">Class to represent a playing card 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>Attributes:</w:t>
      </w:r>
    </w:p>
    <w:p w:rsidR="00373AA4" w:rsidRPr="00373AA4" w:rsidRDefault="00373AA4" w:rsidP="00373AA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MS Gothic" w:eastAsia="MS Gothic" w:hAnsi="Segoe UI Symbol"/>
          </w:rPr>
          <w:id w:val="-17226599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E35E68">
        <w:rPr>
          <w:rFonts w:ascii="Segoe UI Symbol" w:hAnsi="Segoe UI Symbol"/>
          <w:b/>
        </w:rPr>
        <w:t>suit</w:t>
      </w:r>
      <w:r w:rsidRPr="00373AA4">
        <w:rPr>
          <w:rFonts w:ascii="Segoe UI Symbol" w:hAnsi="Segoe UI Symbol"/>
        </w:rPr>
        <w:t>: a public attribute representing suit of the card. Possible values:</w:t>
      </w:r>
      <w:r w:rsidRPr="00373AA4">
        <w:rPr>
          <w:rFonts w:ascii="Segoe UI Symbol" w:hAnsi="Segoe UI Symbol"/>
        </w:rPr>
        <w:br/>
        <w:t>“Spades”, “Hearts”, “Diamonds” and “Clubs”</w:t>
      </w:r>
    </w:p>
    <w:p w:rsidR="00373AA4" w:rsidRPr="00373AA4" w:rsidRDefault="00373AA4" w:rsidP="00373AA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MS Gothic" w:eastAsia="MS Gothic" w:hAnsi="MS Gothic"/>
          </w:rPr>
          <w:id w:val="-8598924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E35E68">
        <w:rPr>
          <w:rFonts w:ascii="Segoe UI Symbol" w:hAnsi="Segoe UI Symbol"/>
          <w:b/>
        </w:rPr>
        <w:t>rank</w:t>
      </w:r>
      <w:r w:rsidRPr="00373AA4">
        <w:rPr>
          <w:rFonts w:ascii="Segoe UI Symbol" w:hAnsi="Segoe UI Symbol"/>
        </w:rPr>
        <w:t>: a public attribute representing rank of the card. Possible values: "Ace",</w:t>
      </w:r>
      <w:r w:rsidRPr="00373AA4">
        <w:rPr>
          <w:rFonts w:ascii="Segoe UI Symbol" w:hAnsi="Segoe UI Symbol"/>
        </w:rPr>
        <w:br/>
        <w:t>"2", "3", "4", "5", "6", "7", "8", "9", "10", "Jack", "Queen", "King".</w:t>
      </w:r>
    </w:p>
    <w:p w:rsidR="00FB1FB6" w:rsidRDefault="00FB1FB6" w:rsidP="00542234">
      <w:pPr>
        <w:spacing w:after="0" w:line="240" w:lineRule="auto"/>
        <w:ind w:left="1080" w:hanging="360"/>
        <w:rPr>
          <w:rFonts w:ascii="Segoe UI Symbol" w:hAnsi="Segoe UI Symbol"/>
        </w:rPr>
      </w:pPr>
    </w:p>
    <w:p w:rsidR="00FB1FB6" w:rsidRPr="00FB1FB6" w:rsidRDefault="00373AA4" w:rsidP="00FB1FB6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hAnsi="Segoe UI Symbol"/>
        </w:rPr>
      </w:pPr>
      <w:r w:rsidRPr="00FB1FB6">
        <w:rPr>
          <w:rFonts w:ascii="Segoe UI Symbol" w:hAnsi="Segoe UI Symbol"/>
        </w:rPr>
        <w:t>Properties:</w:t>
      </w:r>
    </w:p>
    <w:p w:rsidR="00373AA4" w:rsidRPr="00FB1FB6" w:rsidRDefault="00373AA4" w:rsidP="00FB1FB6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r w:rsidRPr="00FB1FB6">
        <w:rPr>
          <w:rFonts w:ascii="Segoe UI Symbol" w:hAnsi="Segoe UI Symbol"/>
        </w:rPr>
        <w:br/>
      </w:r>
      <w:sdt>
        <w:sdtPr>
          <w:rPr>
            <w:rFonts w:ascii="MS Gothic" w:eastAsia="MS Gothic" w:hAnsi="MS Gothic"/>
          </w:rPr>
          <w:id w:val="-26747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FB1FB6">
        <w:rPr>
          <w:rFonts w:ascii="Segoe UI Symbol" w:hAnsi="Segoe UI Symbol"/>
        </w:rPr>
        <w:t xml:space="preserve"> </w:t>
      </w:r>
      <w:r w:rsidRPr="00E35E68">
        <w:rPr>
          <w:rFonts w:ascii="Segoe UI Symbol" w:hAnsi="Segoe UI Symbol"/>
          <w:b/>
        </w:rPr>
        <w:t>value</w:t>
      </w:r>
      <w:r w:rsidRPr="00FB1FB6">
        <w:rPr>
          <w:rFonts w:ascii="Segoe UI Symbol" w:hAnsi="Segoe UI Symbol"/>
        </w:rPr>
        <w:t xml:space="preserve">: A public read-only property 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represents the point value of the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card</w:t>
      </w:r>
    </w:p>
    <w:p w:rsidR="00373AA4" w:rsidRDefault="00373AA4" w:rsidP="00373AA4">
      <w:pPr>
        <w:spacing w:after="0" w:line="240" w:lineRule="auto"/>
        <w:ind w:left="720"/>
        <w:rPr>
          <w:rFonts w:ascii="Segoe UI Symbol" w:hAnsi="Segoe UI Symbol"/>
        </w:rPr>
      </w:pPr>
    </w:p>
    <w:p w:rsidR="00373AA4" w:rsidRDefault="00373AA4" w:rsidP="00542234">
      <w:pPr>
        <w:spacing w:after="0" w:line="240" w:lineRule="auto"/>
        <w:ind w:left="720" w:firstLine="360"/>
        <w:rPr>
          <w:rFonts w:ascii="Segoe UI Symbol" w:hAnsi="Segoe UI Symbol"/>
        </w:rPr>
      </w:pPr>
      <w:r w:rsidRPr="00373AA4">
        <w:rPr>
          <w:rFonts w:ascii="Segoe UI Symbol" w:hAnsi="Segoe UI Symbol"/>
        </w:rPr>
        <w:t xml:space="preserve">It is only dependent on the rank of the card: 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An Ace is worth 11 points,</w:t>
      </w:r>
      <w:r w:rsidRPr="00373AA4">
        <w:rPr>
          <w:rFonts w:ascii="Segoe UI Symbol" w:hAnsi="Segoe UI Symbol"/>
        </w:rPr>
        <w:br/>
        <w:t>Jack/Queen/King each is 10 points</w:t>
      </w:r>
    </w:p>
    <w:p w:rsidR="00373AA4" w:rsidRDefault="00373AA4" w:rsidP="00542234">
      <w:pPr>
        <w:spacing w:after="0" w:line="240" w:lineRule="auto"/>
        <w:ind w:left="720" w:firstLine="36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the rest of the cards are worth their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rank value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 xml:space="preserve">Hint: You can use the </w:t>
      </w:r>
      <w:proofErr w:type="spellStart"/>
      <w:r w:rsidRPr="00373AA4">
        <w:rPr>
          <w:rFonts w:ascii="Segoe UI Symbol" w:hAnsi="Segoe UI Symbol"/>
        </w:rPr>
        <w:t>int</w:t>
      </w:r>
      <w:proofErr w:type="spellEnd"/>
      <w:r w:rsidRPr="00373AA4">
        <w:rPr>
          <w:rFonts w:ascii="Segoe UI Symbol" w:hAnsi="Segoe UI Symbol"/>
        </w:rPr>
        <w:t xml:space="preserve"> function to convert the rank of the non-face cards to</w:t>
      </w:r>
      <w:r w:rsidRPr="00373AA4">
        <w:rPr>
          <w:rFonts w:ascii="Segoe UI Symbol" w:hAnsi="Segoe UI Symbol"/>
        </w:rPr>
        <w:br/>
        <w:t>the corresponding point value.</w:t>
      </w:r>
    </w:p>
    <w:p w:rsidR="00542234" w:rsidRDefault="00373AA4" w:rsidP="00373AA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>c. A constructor: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154693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This takes two required arguments: 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73214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Segoe UI Symbol" w:hAnsi="Segoe UI Symbol"/>
        </w:rPr>
        <w:t xml:space="preserve">first one is </w:t>
      </w:r>
      <w:r w:rsidRPr="00E35E68">
        <w:rPr>
          <w:rFonts w:ascii="Segoe UI Symbol" w:hAnsi="Segoe UI Symbol"/>
          <w:b/>
        </w:rPr>
        <w:t>rank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 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1931153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second one is </w:t>
      </w:r>
      <w:r w:rsidRPr="00E35E68">
        <w:rPr>
          <w:rFonts w:ascii="Segoe UI Symbol" w:hAnsi="Segoe UI Symbol"/>
          <w:b/>
        </w:rPr>
        <w:t>suit</w:t>
      </w: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17429457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E35E68">
        <w:rPr>
          <w:rFonts w:ascii="Segoe UI Symbol" w:hAnsi="Segoe UI Symbol"/>
          <w:b/>
        </w:rPr>
        <w:t>initializes</w:t>
      </w:r>
      <w:r w:rsidRPr="00373AA4">
        <w:rPr>
          <w:rFonts w:ascii="Segoe UI Symbol" w:hAnsi="Segoe UI Symbol"/>
        </w:rPr>
        <w:t xml:space="preserve"> the corresponding public attributes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12117696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>make sure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the </w:t>
      </w:r>
      <w:r w:rsidRPr="00E35E68">
        <w:rPr>
          <w:rFonts w:ascii="Segoe UI Symbol" w:hAnsi="Segoe UI Symbol"/>
          <w:b/>
        </w:rPr>
        <w:t>order</w:t>
      </w:r>
      <w:r w:rsidRPr="00373AA4">
        <w:rPr>
          <w:rFonts w:ascii="Segoe UI Symbol" w:hAnsi="Segoe UI Symbol"/>
        </w:rPr>
        <w:t xml:space="preserve"> of the arguments is </w:t>
      </w:r>
      <w:r w:rsidRPr="00E35E68">
        <w:rPr>
          <w:rFonts w:ascii="Segoe UI Symbol" w:hAnsi="Segoe UI Symbol"/>
          <w:b/>
        </w:rPr>
        <w:t>maintained</w:t>
      </w:r>
      <w:r w:rsidRPr="00373AA4">
        <w:rPr>
          <w:rFonts w:ascii="Segoe UI Symbol" w:hAnsi="Segoe UI Symbol"/>
        </w:rPr>
        <w:t xml:space="preserve"> – 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the first one is the rank and the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second one is the suit. </w:t>
      </w:r>
    </w:p>
    <w:p w:rsidR="00373AA4" w:rsidRDefault="00373AA4" w:rsidP="00542234">
      <w:pPr>
        <w:spacing w:after="0" w:line="240" w:lineRule="auto"/>
        <w:ind w:left="1080" w:firstLine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Card(“King”, “Hearts”) will create a card object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representing “King of Hearts” </w:t>
      </w:r>
    </w:p>
    <w:p w:rsidR="00373AA4" w:rsidRDefault="00373AA4" w:rsidP="00542234">
      <w:pPr>
        <w:spacing w:after="0" w:line="240" w:lineRule="auto"/>
        <w:ind w:left="1080" w:firstLine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Card(“7”, “Spades”) will create a card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ob</w:t>
      </w:r>
      <w:r>
        <w:rPr>
          <w:rFonts w:ascii="Segoe UI Symbol" w:hAnsi="Segoe UI Symbol"/>
        </w:rPr>
        <w:t>ject representing “7 of Spades”</w:t>
      </w:r>
    </w:p>
    <w:p w:rsidR="00542234" w:rsidRDefault="00373AA4" w:rsidP="00373AA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>d. Methods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5997239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proofErr w:type="spellStart"/>
      <w:r w:rsidRPr="00E35E68">
        <w:rPr>
          <w:rFonts w:ascii="Segoe UI Symbol" w:hAnsi="Segoe UI Symbol"/>
          <w:b/>
        </w:rPr>
        <w:t>displayCard</w:t>
      </w:r>
      <w:proofErr w:type="spellEnd"/>
      <w:r w:rsidRPr="00373AA4">
        <w:rPr>
          <w:rFonts w:ascii="Segoe UI Symbol" w:hAnsi="Segoe UI Symbol"/>
        </w:rPr>
        <w:t xml:space="preserve">: a method that takes no parameters </w:t>
      </w: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976529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>returns a string of the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form “rank of suit </w:t>
      </w:r>
      <w:proofErr w:type="spellStart"/>
      <w:r w:rsidRPr="00373AA4">
        <w:rPr>
          <w:rFonts w:ascii="Segoe UI Symbol" w:hAnsi="Segoe UI Symbol"/>
        </w:rPr>
        <w:t>suitsymbol</w:t>
      </w:r>
      <w:proofErr w:type="spellEnd"/>
      <w:r w:rsidRPr="00373AA4">
        <w:rPr>
          <w:rFonts w:ascii="Segoe UI Symbol" w:hAnsi="Segoe UI Symbol"/>
        </w:rPr>
        <w:t>”</w:t>
      </w:r>
    </w:p>
    <w:p w:rsidR="00542234" w:rsidRDefault="00542234" w:rsidP="00542234">
      <w:pPr>
        <w:spacing w:after="0" w:line="240" w:lineRule="auto"/>
        <w:ind w:left="1080"/>
        <w:rPr>
          <w:rFonts w:ascii="Segoe UI Symbol" w:hAnsi="Segoe UI Symbol"/>
        </w:rPr>
      </w:pP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E.g., “King of Hearts ♥”, “10 of Diamonds ♦",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“3 of Clubs ♣” </w:t>
      </w:r>
    </w:p>
    <w:p w:rsidR="00542234" w:rsidRDefault="00542234" w:rsidP="00542234">
      <w:pPr>
        <w:spacing w:after="0" w:line="240" w:lineRule="auto"/>
        <w:ind w:left="1080"/>
        <w:rPr>
          <w:rFonts w:ascii="Segoe UI Symbol" w:hAnsi="Segoe UI Symbol"/>
        </w:rPr>
      </w:pPr>
    </w:p>
    <w:p w:rsidR="00373AA4" w:rsidRDefault="00373AA4" w:rsidP="00542234">
      <w:pPr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Hint: For your convenience a dictionary is provided at the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top of the object.py file that has these symbols corresponding to each suit.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Use this dictionary here.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Pr="00373AA4" w:rsidRDefault="00373AA4" w:rsidP="00373AA4">
      <w:pPr>
        <w:spacing w:after="0" w:line="240" w:lineRule="auto"/>
        <w:rPr>
          <w:rFonts w:ascii="Segoe UI Symbol" w:hAnsi="Segoe UI Symbol"/>
          <w:b/>
        </w:rPr>
      </w:pPr>
      <w:r w:rsidRPr="00373AA4">
        <w:rPr>
          <w:rFonts w:ascii="Segoe UI Symbol" w:hAnsi="Segoe UI Symbol"/>
          <w:b/>
          <w:color w:val="4F81BD" w:themeColor="accent1"/>
          <w:sz w:val="32"/>
        </w:rPr>
        <w:t xml:space="preserve">2. Deck class: 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 xml:space="preserve">Class to represent a deck of cards </w:t>
      </w:r>
    </w:p>
    <w:p w:rsidR="00542234" w:rsidRDefault="00373AA4" w:rsidP="0054223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>a. Attributes:</w:t>
      </w:r>
    </w:p>
    <w:p w:rsidR="00373AA4" w:rsidRDefault="00373AA4" w:rsidP="0054223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3078658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7D7AC4">
        <w:rPr>
          <w:rFonts w:ascii="Segoe UI Symbol" w:hAnsi="Segoe UI Symbol"/>
          <w:b/>
        </w:rPr>
        <w:t xml:space="preserve">__deck: </w:t>
      </w:r>
      <w:r w:rsidRPr="00373AA4">
        <w:rPr>
          <w:rFonts w:ascii="Segoe UI Symbol" w:hAnsi="Segoe UI Symbol"/>
        </w:rPr>
        <w:t>a private attribute which is a list of objects of Card class.</w:t>
      </w:r>
    </w:p>
    <w:p w:rsidR="00373AA4" w:rsidRP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542234" w:rsidRDefault="00373AA4" w:rsidP="00373AA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>Properties:</w:t>
      </w:r>
    </w:p>
    <w:p w:rsidR="00542234" w:rsidRDefault="00373AA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2605279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7D7AC4">
        <w:rPr>
          <w:rFonts w:ascii="Segoe UI Symbol" w:hAnsi="Segoe UI Symbol"/>
          <w:b/>
        </w:rPr>
        <w:t>count:</w:t>
      </w:r>
      <w:r w:rsidRPr="00373AA4">
        <w:rPr>
          <w:rFonts w:ascii="Segoe UI Symbol" w:hAnsi="Segoe UI Symbol"/>
        </w:rPr>
        <w:t xml:space="preserve"> A read-only property </w:t>
      </w:r>
    </w:p>
    <w:p w:rsidR="00373AA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831586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 xml:space="preserve">equal to the count of cards currently in </w:t>
      </w:r>
      <w:proofErr w:type="spellStart"/>
      <w:r w:rsidR="00373AA4" w:rsidRPr="00373AA4">
        <w:rPr>
          <w:rFonts w:ascii="Segoe UI Symbol" w:hAnsi="Segoe UI Symbol"/>
        </w:rPr>
        <w:t>the__deck</w:t>
      </w:r>
      <w:proofErr w:type="spellEnd"/>
      <w:r w:rsidR="00373AA4" w:rsidRPr="00373AA4">
        <w:rPr>
          <w:rFonts w:ascii="Segoe UI Symbol" w:hAnsi="Segoe UI Symbol"/>
        </w:rPr>
        <w:t xml:space="preserve"> list.</w:t>
      </w:r>
    </w:p>
    <w:p w:rsidR="00542234" w:rsidRPr="00373AA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</w:p>
    <w:p w:rsidR="00542234" w:rsidRDefault="00373AA4" w:rsidP="00373AA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>A constructor:</w:t>
      </w: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1492332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This takes </w:t>
      </w:r>
      <w:r w:rsidRPr="007D7AC4">
        <w:rPr>
          <w:rFonts w:ascii="Segoe UI Symbol" w:hAnsi="Segoe UI Symbol"/>
          <w:b/>
        </w:rPr>
        <w:t>no arguments</w:t>
      </w:r>
    </w:p>
    <w:p w:rsidR="00191538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289099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 xml:space="preserve">It </w:t>
      </w:r>
      <w:r w:rsidR="00373AA4" w:rsidRPr="007D7AC4">
        <w:rPr>
          <w:rFonts w:ascii="Segoe UI Symbol" w:hAnsi="Segoe UI Symbol"/>
          <w:b/>
        </w:rPr>
        <w:t>initializes __deck attribute</w:t>
      </w:r>
      <w:r w:rsidR="00373AA4" w:rsidRPr="00373AA4">
        <w:rPr>
          <w:rFonts w:ascii="Segoe UI Symbol" w:hAnsi="Segoe UI Symbol"/>
        </w:rPr>
        <w:t xml:space="preserve"> </w:t>
      </w:r>
      <w:r w:rsidR="00373AA4" w:rsidRPr="001B2D91">
        <w:rPr>
          <w:rFonts w:ascii="Segoe UI Symbol" w:hAnsi="Segoe UI Symbol"/>
          <w:i/>
        </w:rPr>
        <w:t>with 52 objects</w:t>
      </w:r>
      <w:r w:rsidR="00373AA4" w:rsidRPr="00373AA4">
        <w:rPr>
          <w:rFonts w:ascii="Segoe UI Symbol" w:hAnsi="Segoe UI Symbol"/>
        </w:rPr>
        <w:t xml:space="preserve"> of</w:t>
      </w:r>
      <w:r>
        <w:rPr>
          <w:rFonts w:ascii="Segoe UI Symbol" w:hAnsi="Segoe UI Symbol"/>
        </w:rPr>
        <w:t xml:space="preserve"> </w:t>
      </w:r>
      <w:r w:rsidR="00373AA4" w:rsidRPr="00373AA4">
        <w:rPr>
          <w:rFonts w:ascii="Segoe UI Symbol" w:hAnsi="Segoe UI Symbol"/>
        </w:rPr>
        <w:t>Card cl</w:t>
      </w:r>
      <w:r>
        <w:rPr>
          <w:rFonts w:ascii="Segoe UI Symbol" w:hAnsi="Segoe UI Symbol"/>
        </w:rPr>
        <w:t xml:space="preserve">ass with </w:t>
      </w:r>
    </w:p>
    <w:p w:rsidR="00191538" w:rsidRDefault="00191538" w:rsidP="00191538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</w:p>
    <w:p w:rsidR="00191538" w:rsidRPr="004A2BA4" w:rsidRDefault="00542234" w:rsidP="004A2BA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r>
        <w:rPr>
          <w:rFonts w:ascii="Segoe UI Symbol" w:hAnsi="Segoe UI Symbol"/>
        </w:rPr>
        <w:t>one of each card type</w:t>
      </w:r>
      <w:r w:rsidR="00191538">
        <w:rPr>
          <w:rFonts w:ascii="Segoe UI Symbol" w:hAnsi="Segoe UI Symbol"/>
        </w:rPr>
        <w:t>:</w:t>
      </w:r>
    </w:p>
    <w:p w:rsidR="00542234" w:rsidRDefault="004A2BA4" w:rsidP="0054223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389672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 xml:space="preserve">13 with suit = “Spades” </w:t>
      </w:r>
      <w:r w:rsidR="00191538">
        <w:rPr>
          <w:rFonts w:ascii="Segoe UI Symbol" w:hAnsi="Segoe UI Symbol"/>
        </w:rPr>
        <w:t>|</w:t>
      </w:r>
      <w:r w:rsidR="00542234">
        <w:rPr>
          <w:rFonts w:ascii="Segoe UI Symbol" w:hAnsi="Segoe UI Symbol"/>
        </w:rPr>
        <w:t xml:space="preserve"> </w:t>
      </w:r>
      <w:r w:rsidR="00373AA4" w:rsidRPr="00373AA4">
        <w:rPr>
          <w:rFonts w:ascii="Segoe UI Symbol" w:hAnsi="Segoe UI Symbol"/>
        </w:rPr>
        <w:t xml:space="preserve">ranks from “2” </w:t>
      </w:r>
      <w:r w:rsidR="00191538">
        <w:rPr>
          <w:rFonts w:ascii="Segoe UI Symbol" w:hAnsi="Segoe UI Symbol"/>
        </w:rPr>
        <w:t>up to “10”, Ace/Jack/Queen/King</w:t>
      </w:r>
    </w:p>
    <w:p w:rsidR="00542234" w:rsidRPr="00191538" w:rsidRDefault="004A2BA4" w:rsidP="00191538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5847550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 xml:space="preserve">13 with suit = “Hearts” </w:t>
      </w:r>
      <w:r w:rsidR="00191538">
        <w:rPr>
          <w:rFonts w:ascii="Segoe UI Symbol" w:hAnsi="Segoe UI Symbol"/>
        </w:rPr>
        <w:t>|</w:t>
      </w:r>
      <w:r w:rsidR="00373AA4" w:rsidRPr="00373AA4">
        <w:rPr>
          <w:rFonts w:ascii="Segoe UI Symbol" w:hAnsi="Segoe UI Symbol"/>
        </w:rPr>
        <w:t xml:space="preserve"> </w:t>
      </w:r>
      <w:r w:rsidR="00191538" w:rsidRPr="00373AA4">
        <w:rPr>
          <w:rFonts w:ascii="Segoe UI Symbol" w:hAnsi="Segoe UI Symbol"/>
        </w:rPr>
        <w:t xml:space="preserve">ranks from “2” </w:t>
      </w:r>
      <w:r w:rsidR="00191538">
        <w:rPr>
          <w:rFonts w:ascii="Segoe UI Symbol" w:hAnsi="Segoe UI Symbol"/>
        </w:rPr>
        <w:t>up to “10”, Ace/Jack/Queen/King</w:t>
      </w:r>
    </w:p>
    <w:p w:rsidR="00191538" w:rsidRPr="00191538" w:rsidRDefault="004A2BA4" w:rsidP="00191538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5619394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191538" w:rsidRPr="00373AA4">
        <w:rPr>
          <w:rFonts w:ascii="Segoe UI Symbol" w:hAnsi="Segoe UI Symbol"/>
        </w:rPr>
        <w:t>13 with suit = “</w:t>
      </w:r>
      <w:r w:rsidR="00191538">
        <w:rPr>
          <w:rFonts w:ascii="Segoe UI Symbol" w:hAnsi="Segoe UI Symbol"/>
        </w:rPr>
        <w:t>Diamonds</w:t>
      </w:r>
      <w:r w:rsidR="00191538" w:rsidRPr="00373AA4">
        <w:rPr>
          <w:rFonts w:ascii="Segoe UI Symbol" w:hAnsi="Segoe UI Symbol"/>
        </w:rPr>
        <w:t xml:space="preserve">” </w:t>
      </w:r>
      <w:r w:rsidR="00191538">
        <w:rPr>
          <w:rFonts w:ascii="Segoe UI Symbol" w:hAnsi="Segoe UI Symbol"/>
        </w:rPr>
        <w:t>|</w:t>
      </w:r>
      <w:r w:rsidR="00191538" w:rsidRPr="00373AA4">
        <w:rPr>
          <w:rFonts w:ascii="Segoe UI Symbol" w:hAnsi="Segoe UI Symbol"/>
        </w:rPr>
        <w:t xml:space="preserve"> ranks from “2” </w:t>
      </w:r>
      <w:r w:rsidR="00191538">
        <w:rPr>
          <w:rFonts w:ascii="Segoe UI Symbol" w:hAnsi="Segoe UI Symbol"/>
        </w:rPr>
        <w:t>up to “10”, Ace/Jack/Queen/King</w:t>
      </w:r>
    </w:p>
    <w:p w:rsidR="00191538" w:rsidRPr="004A2BA4" w:rsidRDefault="004A2BA4" w:rsidP="004A2BA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975879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191538" w:rsidRPr="00373AA4">
        <w:rPr>
          <w:rFonts w:ascii="Segoe UI Symbol" w:hAnsi="Segoe UI Symbol"/>
        </w:rPr>
        <w:t>13 with suit = “</w:t>
      </w:r>
      <w:r w:rsidR="00191538">
        <w:rPr>
          <w:rFonts w:ascii="Segoe UI Symbol" w:hAnsi="Segoe UI Symbol"/>
        </w:rPr>
        <w:t>Clubs</w:t>
      </w:r>
      <w:r w:rsidR="00191538" w:rsidRPr="00373AA4">
        <w:rPr>
          <w:rFonts w:ascii="Segoe UI Symbol" w:hAnsi="Segoe UI Symbol"/>
        </w:rPr>
        <w:t xml:space="preserve">” </w:t>
      </w:r>
      <w:r w:rsidR="00191538">
        <w:rPr>
          <w:rFonts w:ascii="Segoe UI Symbol" w:hAnsi="Segoe UI Symbol"/>
        </w:rPr>
        <w:t>|</w:t>
      </w:r>
      <w:r w:rsidR="00191538" w:rsidRPr="00373AA4">
        <w:rPr>
          <w:rFonts w:ascii="Segoe UI Symbol" w:hAnsi="Segoe UI Symbol"/>
        </w:rPr>
        <w:t xml:space="preserve"> ranks from “2” </w:t>
      </w:r>
      <w:r w:rsidR="00191538">
        <w:rPr>
          <w:rFonts w:ascii="Segoe UI Symbol" w:hAnsi="Segoe UI Symbol"/>
        </w:rPr>
        <w:t>up to “10”, Ace/Jack/Queen/King</w:t>
      </w:r>
    </w:p>
    <w:p w:rsidR="00542234" w:rsidRDefault="00373AA4" w:rsidP="0054223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r w:rsidRPr="00373AA4">
        <w:rPr>
          <w:rFonts w:ascii="Segoe UI Symbol" w:hAnsi="Segoe UI Symbol"/>
        </w:rPr>
        <w:t xml:space="preserve">so that </w:t>
      </w:r>
      <w:r w:rsidR="00542234">
        <w:rPr>
          <w:rFonts w:ascii="Segoe UI Symbol" w:hAnsi="Segoe UI Symbol"/>
        </w:rPr>
        <w:t>__deck has all unique 52 cards</w:t>
      </w:r>
    </w:p>
    <w:p w:rsidR="00542234" w:rsidRDefault="00542234" w:rsidP="0054223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</w:p>
    <w:p w:rsidR="00542234" w:rsidRPr="004A2BA4" w:rsidRDefault="00373AA4" w:rsidP="004A2BA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These can be in perfect</w:t>
      </w:r>
      <w:r w:rsidR="00542234"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 xml:space="preserve">order. </w:t>
      </w:r>
    </w:p>
    <w:p w:rsidR="00542234" w:rsidRDefault="00373AA4" w:rsidP="00542234">
      <w:pPr>
        <w:pStyle w:val="ListParagraph"/>
        <w:spacing w:after="0" w:line="240" w:lineRule="auto"/>
        <w:ind w:left="1080" w:firstLine="36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There are many ways to fill in this list of 52, using loop constructs.</w:t>
      </w:r>
    </w:p>
    <w:p w:rsidR="00542234" w:rsidRDefault="00373AA4" w:rsidP="00542234">
      <w:pPr>
        <w:pStyle w:val="ListParagraph"/>
        <w:spacing w:after="0" w:line="240" w:lineRule="auto"/>
        <w:ind w:left="144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 xml:space="preserve">Hint: </w:t>
      </w:r>
    </w:p>
    <w:p w:rsidR="00542234" w:rsidRDefault="00373AA4" w:rsidP="00542234">
      <w:pPr>
        <w:pStyle w:val="ListParagraph"/>
        <w:spacing w:after="0" w:line="240" w:lineRule="auto"/>
        <w:ind w:left="144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One possible way is to use two lists, one initialized to 4 possible values</w:t>
      </w:r>
      <w:r w:rsidRPr="00373AA4">
        <w:rPr>
          <w:rFonts w:ascii="Segoe UI Symbol" w:hAnsi="Segoe UI Symbol"/>
        </w:rPr>
        <w:br/>
        <w:t xml:space="preserve">of suit and other initialized to 13 possible values of rank. </w:t>
      </w:r>
    </w:p>
    <w:p w:rsidR="00542234" w:rsidRDefault="00373AA4" w:rsidP="00542234">
      <w:pPr>
        <w:pStyle w:val="ListParagraph"/>
        <w:spacing w:after="0" w:line="240" w:lineRule="auto"/>
        <w:ind w:left="144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Then use a nested</w:t>
      </w:r>
      <w:r w:rsidR="00542234"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loop to loop over these two creating all possible pairings of suit and rank to</w:t>
      </w:r>
      <w:r w:rsidRPr="00373AA4">
        <w:rPr>
          <w:rFonts w:ascii="Segoe UI Symbol" w:hAnsi="Segoe UI Symbol"/>
        </w:rPr>
        <w:br/>
        <w:t xml:space="preserve">create the 52 cards. </w:t>
      </w:r>
    </w:p>
    <w:p w:rsidR="00373AA4" w:rsidRDefault="00373AA4" w:rsidP="00542234">
      <w:pPr>
        <w:pStyle w:val="ListParagraph"/>
        <w:spacing w:after="0" w:line="240" w:lineRule="auto"/>
        <w:ind w:left="144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But feel free to use any other way to use loops here.</w:t>
      </w:r>
    </w:p>
    <w:p w:rsidR="00542234" w:rsidRDefault="00542234" w:rsidP="00542234">
      <w:pPr>
        <w:pStyle w:val="ListParagraph"/>
        <w:spacing w:after="0" w:line="240" w:lineRule="auto"/>
        <w:ind w:left="1440"/>
        <w:rPr>
          <w:rFonts w:ascii="Segoe UI Symbol" w:hAnsi="Segoe UI Symbol"/>
        </w:rPr>
      </w:pPr>
    </w:p>
    <w:p w:rsidR="00542234" w:rsidRDefault="00373AA4" w:rsidP="00373AA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>Methods</w:t>
      </w: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1284525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7D7AC4">
        <w:rPr>
          <w:rFonts w:ascii="Segoe UI Symbol" w:hAnsi="Segoe UI Symbol"/>
          <w:b/>
        </w:rPr>
        <w:t>shuffle</w:t>
      </w:r>
      <w:r w:rsidRPr="00373AA4">
        <w:rPr>
          <w:rFonts w:ascii="Segoe UI Symbol" w:hAnsi="Segoe UI Symbol"/>
        </w:rPr>
        <w:t>: a method with no arguments that shuffles the deck to a random</w:t>
      </w:r>
      <w:r w:rsidRPr="00373AA4">
        <w:rPr>
          <w:rFonts w:ascii="Segoe UI Symbol" w:hAnsi="Segoe UI Symbol"/>
        </w:rPr>
        <w:br/>
        <w:t xml:space="preserve">order. </w:t>
      </w:r>
    </w:p>
    <w:p w:rsidR="0054223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</w:p>
    <w:p w:rsidR="00542234" w:rsidRDefault="00373AA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Hint: Use the shuffle method of the random module that takes a list</w:t>
      </w:r>
      <w:r w:rsidR="004731F6"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and shuffles in place.</w:t>
      </w:r>
    </w:p>
    <w:p w:rsidR="00542234" w:rsidRDefault="00373AA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791824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proofErr w:type="spellStart"/>
      <w:r w:rsidRPr="007D7AC4">
        <w:rPr>
          <w:rFonts w:ascii="Segoe UI Symbol" w:hAnsi="Segoe UI Symbol"/>
          <w:b/>
        </w:rPr>
        <w:t>dealCard</w:t>
      </w:r>
      <w:proofErr w:type="spellEnd"/>
      <w:r w:rsidRPr="007D7AC4">
        <w:rPr>
          <w:rFonts w:ascii="Segoe UI Symbol" w:hAnsi="Segoe UI Symbol"/>
          <w:b/>
        </w:rPr>
        <w:t>:</w:t>
      </w:r>
      <w:r w:rsidRPr="00373AA4">
        <w:rPr>
          <w:rFonts w:ascii="Segoe UI Symbol" w:hAnsi="Segoe UI Symbol"/>
        </w:rPr>
        <w:t xml:space="preserve"> </w:t>
      </w:r>
    </w:p>
    <w:p w:rsidR="0054223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6717161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 xml:space="preserve">a method with no arguments </w:t>
      </w:r>
    </w:p>
    <w:p w:rsidR="0054223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15111779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>removes a card from the deck</w:t>
      </w:r>
      <w:r>
        <w:rPr>
          <w:rFonts w:ascii="Segoe UI Symbol" w:hAnsi="Segoe UI Symbol"/>
        </w:rPr>
        <w:t xml:space="preserve"> </w:t>
      </w:r>
    </w:p>
    <w:p w:rsidR="0054223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1121682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>and ret</w:t>
      </w:r>
      <w:r>
        <w:rPr>
          <w:rFonts w:ascii="Segoe UI Symbol" w:hAnsi="Segoe UI Symbol"/>
        </w:rPr>
        <w:t>urns it</w:t>
      </w:r>
    </w:p>
    <w:p w:rsidR="00373AA4" w:rsidRPr="00373AA4" w:rsidRDefault="00542234" w:rsidP="00542234">
      <w:pPr>
        <w:pStyle w:val="ListParagraph"/>
        <w:spacing w:after="0" w:line="240" w:lineRule="auto"/>
        <w:ind w:left="108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793140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451A">
            <w:rPr>
              <w:rFonts w:ascii="MS Gothic" w:eastAsia="MS Gothic" w:hAnsi="MS Gothic" w:hint="eastAsia"/>
            </w:rPr>
            <w:t>☒</w:t>
          </w:r>
        </w:sdtContent>
      </w:sdt>
      <w:r w:rsidR="00373AA4" w:rsidRPr="00373AA4">
        <w:rPr>
          <w:rFonts w:ascii="Segoe UI Symbol" w:hAnsi="Segoe UI Symbol"/>
        </w:rPr>
        <w:t>It should return No</w:t>
      </w:r>
      <w:r>
        <w:rPr>
          <w:rFonts w:ascii="Segoe UI Symbol" w:hAnsi="Segoe UI Symbol"/>
        </w:rPr>
        <w:t>ne if no cards left in the deck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</w:p>
    <w:p w:rsidR="00373AA4" w:rsidRPr="00373AA4" w:rsidRDefault="00373AA4" w:rsidP="00373AA4">
      <w:pPr>
        <w:spacing w:after="0" w:line="240" w:lineRule="auto"/>
        <w:rPr>
          <w:rFonts w:ascii="Segoe UI Symbol" w:hAnsi="Segoe UI Symbol"/>
          <w:b/>
          <w:color w:val="4F81BD" w:themeColor="accent1"/>
          <w:sz w:val="32"/>
        </w:rPr>
      </w:pPr>
      <w:r w:rsidRPr="00373AA4">
        <w:rPr>
          <w:rFonts w:ascii="Segoe UI Symbol" w:hAnsi="Segoe UI Symbol"/>
          <w:b/>
          <w:color w:val="4F81BD" w:themeColor="accent1"/>
          <w:sz w:val="32"/>
        </w:rPr>
        <w:lastRenderedPageBreak/>
        <w:t>3. Hand class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>Class to represent the dealer’s hand or the player’s hand</w:t>
      </w:r>
    </w:p>
    <w:p w:rsidR="007D7AC4" w:rsidRDefault="007D7AC4" w:rsidP="007D7AC4">
      <w:pPr>
        <w:spacing w:after="0" w:line="240" w:lineRule="auto"/>
        <w:rPr>
          <w:rFonts w:ascii="Segoe UI Symbol" w:hAnsi="Segoe UI Symbol"/>
        </w:rPr>
      </w:pPr>
    </w:p>
    <w:p w:rsidR="00FB1FB6" w:rsidRDefault="00373AA4" w:rsidP="007D7AC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t>a. Attributes:</w:t>
      </w:r>
    </w:p>
    <w:p w:rsidR="00373AA4" w:rsidRDefault="00373AA4" w:rsidP="007D7AC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r w:rsidR="007D7AC4">
        <w:rPr>
          <w:rFonts w:ascii="Segoe UI Symbol" w:hAnsi="Segoe UI Symbol"/>
        </w:rPr>
        <w:tab/>
      </w:r>
      <w:sdt>
        <w:sdtPr>
          <w:rPr>
            <w:rFonts w:ascii="Segoe UI Symbol" w:hAnsi="Segoe UI Symbol"/>
          </w:rPr>
          <w:id w:val="8652584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7D7AC4">
        <w:rPr>
          <w:rFonts w:ascii="Segoe UI Symbol" w:hAnsi="Segoe UI Symbol"/>
          <w:b/>
        </w:rPr>
        <w:t>__cards</w:t>
      </w:r>
      <w:r w:rsidRPr="00373AA4">
        <w:rPr>
          <w:rFonts w:ascii="Segoe UI Symbol" w:hAnsi="Segoe UI Symbol"/>
        </w:rPr>
        <w:t>: a private attribute which is a list of objects of Card class.</w:t>
      </w:r>
    </w:p>
    <w:p w:rsidR="00FB1FB6" w:rsidRDefault="00FB1FB6" w:rsidP="007D7AC4">
      <w:pPr>
        <w:spacing w:after="0" w:line="240" w:lineRule="auto"/>
        <w:ind w:left="720" w:hanging="720"/>
        <w:rPr>
          <w:rFonts w:ascii="Segoe UI Symbol" w:hAnsi="Segoe UI Symbol"/>
        </w:rPr>
      </w:pPr>
    </w:p>
    <w:p w:rsidR="00FB1FB6" w:rsidRDefault="00373AA4" w:rsidP="007D7AC4">
      <w:pPr>
        <w:spacing w:after="0" w:line="240" w:lineRule="auto"/>
        <w:ind w:left="720" w:hanging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t>b. Properties:</w:t>
      </w:r>
    </w:p>
    <w:p w:rsidR="004731F6" w:rsidRDefault="00373AA4" w:rsidP="007D7AC4">
      <w:pPr>
        <w:spacing w:after="0" w:line="240" w:lineRule="auto"/>
        <w:ind w:left="720" w:hanging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11416547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7D7AC4">
        <w:rPr>
          <w:rFonts w:ascii="Segoe UI Symbol" w:hAnsi="Segoe UI Symbol"/>
          <w:b/>
        </w:rPr>
        <w:t>count</w:t>
      </w:r>
      <w:r w:rsidRPr="00373AA4">
        <w:rPr>
          <w:rFonts w:ascii="Segoe UI Symbol" w:hAnsi="Segoe UI Symbol"/>
        </w:rPr>
        <w:t>: A read-only property equal to the count of cards currently in the</w:t>
      </w:r>
      <w:r w:rsidRPr="00373AA4">
        <w:rPr>
          <w:rFonts w:ascii="Segoe UI Symbol" w:hAnsi="Segoe UI Symbol"/>
        </w:rPr>
        <w:br/>
        <w:t>__cards list.</w:t>
      </w:r>
    </w:p>
    <w:p w:rsidR="00373AA4" w:rsidRDefault="00373AA4" w:rsidP="007D7AC4">
      <w:pPr>
        <w:spacing w:after="0" w:line="240" w:lineRule="auto"/>
        <w:ind w:left="720" w:hanging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21137045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r w:rsidRPr="007D7AC4">
        <w:rPr>
          <w:rFonts w:ascii="Segoe UI Symbol" w:hAnsi="Segoe UI Symbol"/>
          <w:b/>
        </w:rPr>
        <w:t>points</w:t>
      </w:r>
      <w:r w:rsidRPr="00373AA4">
        <w:rPr>
          <w:rFonts w:ascii="Segoe UI Symbol" w:hAnsi="Segoe UI Symbol"/>
        </w:rPr>
        <w:t>: A read-only property equal to total points of the cards in the hand.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 xml:space="preserve">c. A constructor: </w:t>
      </w:r>
    </w:p>
    <w:p w:rsidR="00373AA4" w:rsidRPr="007D7AC4" w:rsidRDefault="00373AA4" w:rsidP="007D7AC4">
      <w:pPr>
        <w:tabs>
          <w:tab w:val="left" w:pos="3165"/>
        </w:tabs>
        <w:spacing w:after="0" w:line="240" w:lineRule="auto"/>
        <w:ind w:left="720"/>
        <w:rPr>
          <w:rFonts w:ascii="Segoe UI Symbol" w:hAnsi="Segoe UI Symbol"/>
          <w:b/>
        </w:rPr>
      </w:pPr>
      <w:sdt>
        <w:sdtPr>
          <w:rPr>
            <w:rFonts w:ascii="Segoe UI Symbol" w:hAnsi="Segoe UI Symbol"/>
          </w:rPr>
          <w:id w:val="2005016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This takes </w:t>
      </w:r>
      <w:r w:rsidRPr="007D7AC4">
        <w:rPr>
          <w:rFonts w:ascii="Segoe UI Symbol" w:hAnsi="Segoe UI Symbol"/>
          <w:b/>
        </w:rPr>
        <w:t xml:space="preserve">no arguments. </w:t>
      </w:r>
      <w:r w:rsidR="007D7AC4" w:rsidRPr="007D7AC4">
        <w:rPr>
          <w:rFonts w:ascii="Segoe UI Symbol" w:hAnsi="Segoe UI Symbol"/>
          <w:b/>
        </w:rPr>
        <w:tab/>
      </w:r>
    </w:p>
    <w:p w:rsidR="00373AA4" w:rsidRDefault="00373AA4" w:rsidP="007D7AC4">
      <w:pPr>
        <w:spacing w:after="0" w:line="240" w:lineRule="auto"/>
        <w:ind w:left="72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-4631189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It </w:t>
      </w:r>
      <w:r w:rsidRPr="007D7AC4">
        <w:rPr>
          <w:rFonts w:ascii="Segoe UI Symbol" w:hAnsi="Segoe UI Symbol"/>
          <w:b/>
        </w:rPr>
        <w:t>initializes __cards</w:t>
      </w:r>
      <w:r w:rsidRPr="00373AA4">
        <w:rPr>
          <w:rFonts w:ascii="Segoe UI Symbol" w:hAnsi="Segoe UI Symbol"/>
        </w:rPr>
        <w:t xml:space="preserve"> attribute to an empty</w:t>
      </w:r>
      <w:r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list.</w:t>
      </w:r>
    </w:p>
    <w:p w:rsidR="00373AA4" w:rsidRDefault="00373AA4" w:rsidP="00373AA4">
      <w:pPr>
        <w:spacing w:after="0" w:line="240" w:lineRule="auto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  <w:t>d. Methods:</w:t>
      </w:r>
    </w:p>
    <w:p w:rsidR="00373AA4" w:rsidRDefault="00373AA4" w:rsidP="007D7AC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403569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proofErr w:type="spellStart"/>
      <w:r w:rsidRPr="007D7AC4">
        <w:rPr>
          <w:rFonts w:ascii="Segoe UI Symbol" w:hAnsi="Segoe UI Symbol"/>
          <w:b/>
        </w:rPr>
        <w:t>addCard</w:t>
      </w:r>
      <w:proofErr w:type="spellEnd"/>
      <w:r w:rsidRPr="00373AA4">
        <w:rPr>
          <w:rFonts w:ascii="Segoe UI Symbol" w:hAnsi="Segoe UI Symbol"/>
        </w:rPr>
        <w:t>: a method that takes one argument of Card class object and</w:t>
      </w:r>
      <w:r w:rsidRPr="00373AA4">
        <w:rPr>
          <w:rFonts w:ascii="Segoe UI Symbol" w:hAnsi="Segoe UI Symbol"/>
        </w:rPr>
        <w:br/>
        <w:t>appends it to the __cards list.</w:t>
      </w:r>
    </w:p>
    <w:p w:rsidR="00373AA4" w:rsidRDefault="00373AA4" w:rsidP="007D7AC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  <w:sdt>
        <w:sdtPr>
          <w:rPr>
            <w:rFonts w:ascii="Segoe UI Symbol" w:hAnsi="Segoe UI Symbol"/>
          </w:rPr>
          <w:id w:val="-183306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 </w:t>
      </w:r>
      <w:proofErr w:type="spellStart"/>
      <w:r w:rsidRPr="007D7AC4">
        <w:rPr>
          <w:rFonts w:ascii="Segoe UI Symbol" w:hAnsi="Segoe UI Symbol"/>
          <w:b/>
        </w:rPr>
        <w:t>displayHand</w:t>
      </w:r>
      <w:proofErr w:type="spellEnd"/>
      <w:r w:rsidRPr="00373AA4">
        <w:rPr>
          <w:rFonts w:ascii="Segoe UI Symbol" w:hAnsi="Segoe UI Symbol"/>
        </w:rPr>
        <w:t xml:space="preserve">: </w:t>
      </w:r>
    </w:p>
    <w:p w:rsidR="00373AA4" w:rsidRDefault="00373AA4" w:rsidP="007D7AC4">
      <w:pPr>
        <w:spacing w:after="0" w:line="240" w:lineRule="auto"/>
        <w:ind w:left="72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13633976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 xml:space="preserve">a method with no arguments </w:t>
      </w:r>
    </w:p>
    <w:p w:rsidR="00373AA4" w:rsidRDefault="00373AA4" w:rsidP="007D7AC4">
      <w:pPr>
        <w:spacing w:after="0" w:line="240" w:lineRule="auto"/>
        <w:ind w:left="720"/>
        <w:rPr>
          <w:rFonts w:ascii="Segoe UI Symbol" w:hAnsi="Segoe UI Symbol"/>
        </w:rPr>
      </w:pPr>
      <w:sdt>
        <w:sdtPr>
          <w:rPr>
            <w:rFonts w:ascii="Segoe UI Symbol" w:hAnsi="Segoe UI Symbol"/>
          </w:rPr>
          <w:id w:val="1558906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7580">
            <w:rPr>
              <w:rFonts w:ascii="MS Gothic" w:eastAsia="MS Gothic" w:hAnsi="MS Gothic" w:hint="eastAsia"/>
            </w:rPr>
            <w:t>☒</w:t>
          </w:r>
        </w:sdtContent>
      </w:sdt>
      <w:r w:rsidRPr="00373AA4">
        <w:rPr>
          <w:rFonts w:ascii="Segoe UI Symbol" w:hAnsi="Segoe UI Symbol"/>
        </w:rPr>
        <w:t>prints the hand by printing</w:t>
      </w:r>
      <w:r>
        <w:rPr>
          <w:rFonts w:ascii="Segoe UI Symbol" w:hAnsi="Segoe UI Symbol"/>
        </w:rPr>
        <w:t xml:space="preserve"> </w:t>
      </w:r>
      <w:proofErr w:type="spellStart"/>
      <w:r w:rsidRPr="00373AA4">
        <w:rPr>
          <w:rFonts w:ascii="Segoe UI Symbol" w:hAnsi="Segoe UI Symbol"/>
        </w:rPr>
        <w:t>displayCard</w:t>
      </w:r>
      <w:proofErr w:type="spellEnd"/>
      <w:r w:rsidRPr="00373AA4">
        <w:rPr>
          <w:rFonts w:ascii="Segoe UI Symbol" w:hAnsi="Segoe UI Symbol"/>
        </w:rPr>
        <w:t xml:space="preserve"> method </w:t>
      </w:r>
      <w:r w:rsidR="00DA7580">
        <w:rPr>
          <w:rFonts w:ascii="Segoe UI Symbol" w:hAnsi="Segoe UI Symbol"/>
        </w:rPr>
        <w:t>[</w:t>
      </w:r>
      <w:r w:rsidRPr="00373AA4">
        <w:rPr>
          <w:rFonts w:ascii="Segoe UI Symbol" w:hAnsi="Segoe UI Symbol"/>
        </w:rPr>
        <w:t xml:space="preserve">of each </w:t>
      </w:r>
      <w:r w:rsidR="00E27DCD">
        <w:rPr>
          <w:rFonts w:ascii="Segoe UI Symbol" w:hAnsi="Segoe UI Symbol"/>
        </w:rPr>
        <w:t>card</w:t>
      </w:r>
      <w:r w:rsidRPr="00373AA4">
        <w:rPr>
          <w:rFonts w:ascii="Segoe UI Symbol" w:hAnsi="Segoe UI Symbol"/>
        </w:rPr>
        <w:t xml:space="preserve"> in the</w:t>
      </w:r>
      <w:r w:rsidR="00E27DCD">
        <w:rPr>
          <w:rFonts w:ascii="Segoe UI Symbol" w:hAnsi="Segoe UI Symbol"/>
        </w:rPr>
        <w:t xml:space="preserve"> </w:t>
      </w:r>
      <w:r w:rsidRPr="00373AA4">
        <w:rPr>
          <w:rFonts w:ascii="Segoe UI Symbol" w:hAnsi="Segoe UI Symbol"/>
        </w:rPr>
        <w:t>__cards list.</w:t>
      </w:r>
      <w:r w:rsidR="00DA7580">
        <w:rPr>
          <w:rFonts w:ascii="Segoe UI Symbol" w:hAnsi="Segoe UI Symbol"/>
        </w:rPr>
        <w:t>]</w:t>
      </w:r>
    </w:p>
    <w:p w:rsidR="00373AA4" w:rsidRPr="00373AA4" w:rsidRDefault="00373AA4" w:rsidP="007D7AC4">
      <w:pPr>
        <w:spacing w:after="0" w:line="240" w:lineRule="auto"/>
        <w:ind w:left="720"/>
        <w:rPr>
          <w:rFonts w:ascii="Segoe UI Symbol" w:hAnsi="Segoe UI Symbol"/>
        </w:rPr>
      </w:pPr>
      <w:r w:rsidRPr="00373AA4">
        <w:rPr>
          <w:rFonts w:ascii="Segoe UI Symbol" w:hAnsi="Segoe UI Symbol"/>
        </w:rPr>
        <w:br/>
      </w:r>
    </w:p>
    <w:p w:rsidR="003748F4" w:rsidRPr="00DB7CE5" w:rsidRDefault="003748F4" w:rsidP="00DB7CE5">
      <w:pPr>
        <w:spacing w:after="0" w:line="240" w:lineRule="auto"/>
        <w:rPr>
          <w:rFonts w:ascii="Segoe UI Symbol" w:hAnsi="Segoe UI Symbol"/>
        </w:rPr>
      </w:pPr>
      <w:bookmarkStart w:id="0" w:name="_GoBack"/>
      <w:bookmarkEnd w:id="0"/>
    </w:p>
    <w:sectPr w:rsidR="003748F4" w:rsidRPr="00DB7CE5" w:rsidSect="00DB7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324BC"/>
    <w:multiLevelType w:val="hybridMultilevel"/>
    <w:tmpl w:val="A66AB206"/>
    <w:lvl w:ilvl="0" w:tplc="E852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A4"/>
    <w:rsid w:val="0013626B"/>
    <w:rsid w:val="00191538"/>
    <w:rsid w:val="001B2D91"/>
    <w:rsid w:val="0023789D"/>
    <w:rsid w:val="0026451A"/>
    <w:rsid w:val="00373AA4"/>
    <w:rsid w:val="003748F4"/>
    <w:rsid w:val="004731F6"/>
    <w:rsid w:val="004A2BA4"/>
    <w:rsid w:val="00542234"/>
    <w:rsid w:val="0064166C"/>
    <w:rsid w:val="007D7AC4"/>
    <w:rsid w:val="00955677"/>
    <w:rsid w:val="00995FBB"/>
    <w:rsid w:val="00B76C10"/>
    <w:rsid w:val="00BC6222"/>
    <w:rsid w:val="00DA7580"/>
    <w:rsid w:val="00DB773B"/>
    <w:rsid w:val="00DB7CE5"/>
    <w:rsid w:val="00E27DCD"/>
    <w:rsid w:val="00E35E68"/>
    <w:rsid w:val="00EC2153"/>
    <w:rsid w:val="00F70F10"/>
    <w:rsid w:val="00FB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new\Desktop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7D6EC-DCC6-4EB3-A1F4-EF044A4B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2685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8</cp:revision>
  <dcterms:created xsi:type="dcterms:W3CDTF">2025-02-26T21:17:00Z</dcterms:created>
  <dcterms:modified xsi:type="dcterms:W3CDTF">2025-02-28T22:33:00Z</dcterms:modified>
</cp:coreProperties>
</file>